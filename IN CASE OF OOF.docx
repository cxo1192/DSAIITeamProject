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BA2" w:rsidRDefault="00104F9D">
      <w:r>
        <w:rPr>
          <w:noProof/>
        </w:rPr>
        <w:drawing>
          <wp:inline distT="0" distB="0" distL="0" distR="0" wp14:anchorId="5AA2E6F3" wp14:editId="25CD43B6">
            <wp:extent cx="4581525" cy="35115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9867" cy="351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508F50" wp14:editId="2B16FE7B">
            <wp:extent cx="4280684" cy="30289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5516" cy="303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011758CA" wp14:editId="69C0875F">
            <wp:extent cx="5943600" cy="414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04F9D" w:rsidRDefault="00104F9D"/>
    <w:sectPr w:rsidR="00104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2DB"/>
    <w:rsid w:val="00104F9D"/>
    <w:rsid w:val="006F6808"/>
    <w:rsid w:val="0073034F"/>
    <w:rsid w:val="008D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3270"/>
  <w15:chartTrackingRefBased/>
  <w15:docId w15:val="{F7485D7E-29BD-41AA-9B0E-CFC3C8EEB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A40ACBF9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Lambrecht (RIT Student)</dc:creator>
  <cp:keywords/>
  <dc:description/>
  <cp:lastModifiedBy>Malcolm Lambrecht (RIT Student)</cp:lastModifiedBy>
  <cp:revision>2</cp:revision>
  <dcterms:created xsi:type="dcterms:W3CDTF">2018-11-27T19:35:00Z</dcterms:created>
  <dcterms:modified xsi:type="dcterms:W3CDTF">2018-11-27T19:36:00Z</dcterms:modified>
</cp:coreProperties>
</file>